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3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242570</wp:posOffset>
                </wp:positionV>
                <wp:extent cx="1744980" cy="1198245"/>
                <wp:effectExtent l="6350" t="6350" r="1651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198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825500" cy="480695"/>
                                  <wp:effectExtent l="0" t="0" r="12700" b="6985"/>
                                  <wp:docPr id="5" name="图片 5" descr="腾讯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 descr="腾讯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0" cy="480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662305" cy="401955"/>
                                  <wp:effectExtent l="0" t="0" r="8255" b="9525"/>
                                  <wp:docPr id="1" name="图片 1" descr="北斗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北斗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" cy="401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5pt;margin-top:19.1pt;height:94.35pt;width:137.4pt;z-index:251659264;v-text-anchor:middle;mso-width-relative:page;mso-height-relative:page;" fillcolor="#FFFFFF [3201]" filled="t" stroked="t" coordsize="21600,21600" o:gfxdata="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v4+qV1gAA&#10;AAgBAAAPAAAAAAAAAAEAIAAAACIAAABkcnMvZG93bnJldi54bWxQSwECFAAUAAAACACHTuJAOWiQ&#10;iFkCAACyBAAADgAAAAAAAAABACAAAAAl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825500" cy="480695"/>
                            <wp:effectExtent l="0" t="0" r="12700" b="6985"/>
                            <wp:docPr id="5" name="图片 5" descr="腾讯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 descr="腾讯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0" cy="480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662305" cy="401955"/>
                            <wp:effectExtent l="0" t="0" r="8255" b="9525"/>
                            <wp:docPr id="1" name="图片 1" descr="北斗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北斗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2305" cy="401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SOCIAL                         ENTERTAINMENT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37465</wp:posOffset>
                </wp:positionV>
                <wp:extent cx="2748915" cy="1184275"/>
                <wp:effectExtent l="6350" t="6350" r="18415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915" cy="1184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621665" cy="621665"/>
                                  <wp:effectExtent l="0" t="0" r="3175" b="3175"/>
                                  <wp:docPr id="8" name="图片 8" descr="百度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百度图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665" cy="621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979805" cy="569595"/>
                                  <wp:effectExtent l="0" t="0" r="10795" b="9525"/>
                                  <wp:docPr id="9" name="图片 9" descr="腾讯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 descr="腾讯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9805" cy="569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890905" cy="556895"/>
                                  <wp:effectExtent l="0" t="0" r="8255" b="6985"/>
                                  <wp:docPr id="10" name="图片 10" descr="爱奇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 descr="爱奇艺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0905" cy="556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85pt;margin-top:2.95pt;height:93.25pt;width:216.45pt;z-index:251661312;v-text-anchor:middle;mso-width-relative:page;mso-height-relative:page;" fillcolor="#FFFFFF [3201]" filled="t" stroked="t" coordsize="21600,21600" o:gfxdata="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r+SkDX&#10;AAAACQEAAA8AAAAAAAAAAQAgAAAAIgAAAGRycy9kb3ducmV2LnhtbFBLAQIUABQAAAAIAIdO4kAS&#10;6dnKWgIAALI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621665" cy="621665"/>
                            <wp:effectExtent l="0" t="0" r="3175" b="3175"/>
                            <wp:docPr id="8" name="图片 8" descr="百度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8" descr="百度图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1665" cy="621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979805" cy="569595"/>
                            <wp:effectExtent l="0" t="0" r="10795" b="9525"/>
                            <wp:docPr id="9" name="图片 9" descr="腾讯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9" descr="腾讯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9805" cy="569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890905" cy="556895"/>
                            <wp:effectExtent l="0" t="0" r="8255" b="6985"/>
                            <wp:docPr id="10" name="图片 10" descr="爱奇艺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10" descr="爱奇艺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0905" cy="556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246380</wp:posOffset>
                </wp:positionV>
                <wp:extent cx="2098675" cy="1128395"/>
                <wp:effectExtent l="6350" t="6350" r="13335" b="825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12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720090" cy="720090"/>
                                  <wp:effectExtent l="0" t="0" r="11430" b="11430"/>
                                  <wp:docPr id="17" name="图片 17" descr="百度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 descr="百度图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0" cy="720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744855" cy="744855"/>
                                  <wp:effectExtent l="0" t="0" r="1905" b="1905"/>
                                  <wp:docPr id="18" name="图片 18" descr="网易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8" descr="网易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4855" cy="744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45pt;margin-top:19.4pt;height:88.85pt;width:165.25pt;z-index:251667456;v-text-anchor:middle;mso-width-relative:page;mso-height-relative:page;" fillcolor="#FFFFFF [3201]" filled="t" stroked="t" coordsize="21600,21600" o:gfxdata="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O3R&#10;EdgAAAAKAQAADwAAAAAAAAABACAAAAAiAAAAZHJzL2Rvd25yZXYueG1sUEsBAhQAFAAAAAgAh07i&#10;QEufstlbAgAAtAQAAA4AAAAAAAAAAQAgAAAAJw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720090" cy="720090"/>
                            <wp:effectExtent l="0" t="0" r="11430" b="11430"/>
                            <wp:docPr id="17" name="图片 17" descr="百度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 descr="百度图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0090" cy="720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744855" cy="744855"/>
                            <wp:effectExtent l="0" t="0" r="1905" b="1905"/>
                            <wp:docPr id="18" name="图片 18" descr="网易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8" descr="网易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4855" cy="744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240030</wp:posOffset>
                </wp:positionV>
                <wp:extent cx="2410460" cy="1143000"/>
                <wp:effectExtent l="6350" t="6350" r="6350" b="88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3485" y="2746375"/>
                          <a:ext cx="241046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sz w:val="21"/>
                              </w:rPr>
                              <w:drawing>
                                <wp:inline distT="0" distB="0" distL="114300" distR="114300">
                                  <wp:extent cx="748665" cy="748665"/>
                                  <wp:effectExtent l="0" t="0" r="13335" b="13335"/>
                                  <wp:docPr id="12" name="图片 12" descr="小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12" descr="小米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8665" cy="748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815340" cy="683260"/>
                                  <wp:effectExtent l="0" t="0" r="7620" b="2540"/>
                                  <wp:docPr id="13" name="图片 13" descr="huawe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 descr="huawei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5340" cy="683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1pt;margin-top:18.9pt;height:90pt;width:189.8pt;z-index:251662336;v-text-anchor:middle;mso-width-relative:page;mso-height-relative:page;" fillcolor="#FFFFFF [3201]" filled="t" stroked="t" coordsize="21600,21600" o:gfxdata="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K1Rb9QAAAAJAQAADwAAAAAAAAABACAAAAAiAAAAZHJzL2Rvd25yZXYueG1sUEsBAhQA&#10;FAAAAAgAh07iQJsLqy9oAgAAwAQAAA4AAAAAAAAAAQAgAAAAIw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sz w:val="21"/>
                        </w:rPr>
                        <w:drawing>
                          <wp:inline distT="0" distB="0" distL="114300" distR="114300">
                            <wp:extent cx="748665" cy="748665"/>
                            <wp:effectExtent l="0" t="0" r="13335" b="13335"/>
                            <wp:docPr id="12" name="图片 12" descr="小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12" descr="小米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8665" cy="748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815340" cy="683260"/>
                            <wp:effectExtent l="0" t="0" r="7620" b="2540"/>
                            <wp:docPr id="13" name="图片 13" descr="huawe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3" descr="huawei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5340" cy="683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ENTERPRISE                     EDUCATION</w:t>
      </w: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273685</wp:posOffset>
                </wp:positionV>
                <wp:extent cx="2473325" cy="1267460"/>
                <wp:effectExtent l="6350" t="6350" r="19685" b="63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325" cy="126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186180" cy="652145"/>
                                  <wp:effectExtent l="0" t="0" r="2540" b="3175"/>
                                  <wp:docPr id="26" name="图片 26" descr="CCT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6" descr="CCTV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6180" cy="652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013460" cy="633095"/>
                                  <wp:effectExtent l="0" t="0" r="7620" b="6985"/>
                                  <wp:docPr id="27" name="图片 27" descr="人民日报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27" descr="人民日报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3460" cy="633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05pt;margin-top:21.55pt;height:99.8pt;width:194.75pt;z-index:251679744;v-text-anchor:middle;mso-width-relative:page;mso-height-relative:page;" fillcolor="#FFFFFF [3201]" filled="t" stroked="t" coordsize="21600,21600" o:gfxdata="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CqHZt9kAAAAKAQAADwAAAAAAAAABACAAAAAiAAAAZHJzL2Rvd25yZXYueG1sUEsBAhQAFAAAAAgA&#10;h07iQKV7+EpdAgAAtAQAAA4AAAAAAAAAAQAgAAAAKA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1186180" cy="652145"/>
                            <wp:effectExtent l="0" t="0" r="2540" b="3175"/>
                            <wp:docPr id="26" name="图片 26" descr="CCT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26" descr="CCTV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6180" cy="652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1013460" cy="633095"/>
                            <wp:effectExtent l="0" t="0" r="7620" b="6985"/>
                            <wp:docPr id="27" name="图片 27" descr="人民日报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27" descr="人民日报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3460" cy="633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273685</wp:posOffset>
                </wp:positionV>
                <wp:extent cx="2065020" cy="1267460"/>
                <wp:effectExtent l="6350" t="6350" r="16510" b="63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0790" y="4344035"/>
                          <a:ext cx="2065020" cy="126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sz w:val="21"/>
                              </w:rPr>
                              <w:drawing>
                                <wp:inline distT="0" distB="0" distL="114300" distR="114300">
                                  <wp:extent cx="807085" cy="469900"/>
                                  <wp:effectExtent l="0" t="0" r="635" b="2540"/>
                                  <wp:docPr id="20" name="图片 20" descr="腾讯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0" descr="腾讯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7085" cy="469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559435" cy="559435"/>
                                  <wp:effectExtent l="0" t="0" r="4445" b="4445"/>
                                  <wp:docPr id="21" name="图片 21" descr="网易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21" descr="网易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9435" cy="559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5pt;margin-top:21.55pt;height:99.8pt;width:162.6pt;z-index:251668480;v-text-anchor:middle;mso-width-relative:page;mso-height-relative:page;" fillcolor="#FFFFFF [3201]" filled="t" stroked="t" coordsize="21600,21600" o:gfxdata="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omXR/WAAAACQEAAA8AAAAAAAAAAQAgAAAAIgAAAGRycy9kb3ducmV2LnhtbFBLAQIU&#10;ABQAAAAIAIdO4kCvPGuhZwIAAMA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sz w:val="21"/>
                        </w:rPr>
                        <w:drawing>
                          <wp:inline distT="0" distB="0" distL="114300" distR="114300">
                            <wp:extent cx="807085" cy="469900"/>
                            <wp:effectExtent l="0" t="0" r="635" b="2540"/>
                            <wp:docPr id="20" name="图片 20" descr="腾讯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0" descr="腾讯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7085" cy="469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559435" cy="559435"/>
                            <wp:effectExtent l="0" t="0" r="4445" b="4445"/>
                            <wp:docPr id="21" name="图片 21" descr="网易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21" descr="网易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9435" cy="559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GAME                     DISTRIBUTION</w:t>
      </w: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231140</wp:posOffset>
                </wp:positionV>
                <wp:extent cx="2750185" cy="1101090"/>
                <wp:effectExtent l="6350" t="6350" r="17145" b="2032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4445" y="5900420"/>
                          <a:ext cx="2750185" cy="1101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sz w:val="21"/>
                              </w:rPr>
                              <w:drawing>
                                <wp:inline distT="0" distB="0" distL="114300" distR="114300">
                                  <wp:extent cx="631825" cy="631825"/>
                                  <wp:effectExtent l="0" t="0" r="8255" b="8255"/>
                                  <wp:docPr id="29" name="图片 29" descr="小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9" descr="小米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25" cy="631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764540" cy="640715"/>
                                  <wp:effectExtent l="0" t="0" r="12700" b="14605"/>
                                  <wp:docPr id="30" name="图片 30" descr="huawe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 descr="huawei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4540" cy="640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873760" cy="508000"/>
                                  <wp:effectExtent l="0" t="0" r="10160" b="10160"/>
                                  <wp:docPr id="32" name="图片 32" descr="腾讯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 descr="腾讯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3760" cy="5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45pt;margin-top:18.2pt;height:86.7pt;width:216.55pt;z-index:251680768;v-text-anchor:middle;mso-width-relative:page;mso-height-relative:page;" fillcolor="#FFFFFF [3201]" filled="t" stroked="t" coordsize="21600,21600" o:gfxdata="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qvR6m1wAAAAkBAAAPAAAAAAAAAAEAIAAAACIAAABkcnMvZG93bnJldi54bWxQSwEC&#10;FAAUAAAACACHTuJAZlGouGcCAADABAAADgAAAAAAAAABACAAAAAm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sz w:val="21"/>
                        </w:rPr>
                        <w:drawing>
                          <wp:inline distT="0" distB="0" distL="114300" distR="114300">
                            <wp:extent cx="631825" cy="631825"/>
                            <wp:effectExtent l="0" t="0" r="8255" b="8255"/>
                            <wp:docPr id="29" name="图片 29" descr="小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图片 29" descr="小米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25" cy="631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764540" cy="640715"/>
                            <wp:effectExtent l="0" t="0" r="12700" b="14605"/>
                            <wp:docPr id="30" name="图片 30" descr="huawe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片 30" descr="huawei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4540" cy="640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873760" cy="508000"/>
                            <wp:effectExtent l="0" t="0" r="10160" b="10160"/>
                            <wp:docPr id="32" name="图片 32" descr="腾讯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图片 32" descr="腾讯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3760" cy="5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HMD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0786D"/>
    <w:rsid w:val="2B80786D"/>
    <w:rsid w:val="54E8037E"/>
    <w:rsid w:val="6D535020"/>
    <w:rsid w:val="7635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2020-09-10T08:00:00Z</dcterms:created>
  <dc:creator>典狱司</dc:creator>
  <cp:lastModifiedBy>典狱司</cp:lastModifiedBy>
  <dcterms:modified xsi:type="dcterms:W3CDTF">2020-09-10T13:40:05Z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